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672"/>
        <w:gridCol w:w="3930"/>
      </w:tblGrid>
      <w:tr w:rsidR="009C5836" w:rsidRPr="001E3C2E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D36630" w:rsidP="00761383">
            <w:r w:rsidRPr="00D36630">
              <w:rPr>
                <w:noProof/>
                <w:lang w:val="en-US"/>
              </w:rPr>
              <w:drawing>
                <wp:inline distT="0" distB="0" distL="0" distR="0" wp14:anchorId="19E2779C" wp14:editId="20134C27">
                  <wp:extent cx="857249" cy="428625"/>
                  <wp:effectExtent l="0" t="0" r="635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Marcador de logoti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4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4D5BE4" w:rsidP="004D5BE4">
            <w:pPr>
              <w:pStyle w:val="Ttulo1"/>
            </w:pPr>
            <w:r>
              <w:t>PRESUPUESTO</w:t>
            </w:r>
          </w:p>
        </w:tc>
      </w:tr>
      <w:tr w:rsidR="009C5836" w:rsidRPr="001E3C2E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6D1BA3F3821B4CAE843FEF15DEE93E6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:rsidR="009C5836" w:rsidRDefault="004D5BE4" w:rsidP="009C5836">
                <w:pPr>
                  <w:pStyle w:val="Nombre"/>
                </w:pPr>
                <w:r>
                  <w:t>MAQUETACION WEB BM</w:t>
                </w:r>
              </w:p>
            </w:sdtContent>
          </w:sdt>
          <w:p w:rsidR="009C5836" w:rsidRDefault="004D5BE4" w:rsidP="004D5BE4">
            <w:pPr>
              <w:pStyle w:val="Eslogan"/>
              <w:rPr>
                <w:noProof/>
              </w:rPr>
            </w:pPr>
            <w:r>
              <w:rPr>
                <w:noProof/>
              </w:rPr>
              <w:t>SOLUCIONES EN UN SOLO CLICK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8D432E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009A53A3819D4B6EAE852000CAD31823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3B51F4AF23014B2E8D42B637C72A0B89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  <w:r w:rsidR="004D5BE4">
              <w:rPr>
                <w:lang w:bidi="es-ES"/>
              </w:rPr>
              <w:t>29280</w:t>
            </w:r>
          </w:p>
          <w:p w:rsidR="009C5836" w:rsidRDefault="004D5BE4" w:rsidP="004D5BE4">
            <w:pPr>
              <w:pStyle w:val="Fechaynmero"/>
            </w:pPr>
            <w:r>
              <w:t xml:space="preserve">21 DEJULIO 2022 </w:t>
            </w:r>
            <w:r w:rsidR="009C5836" w:rsidRPr="005A6D66">
              <w:rPr>
                <w:lang w:bidi="es-ES"/>
              </w:rPr>
              <w:t xml:space="preserve"> </w:t>
            </w:r>
          </w:p>
        </w:tc>
      </w:tr>
      <w:tr w:rsidR="003A1E70" w:rsidRPr="001E3C2E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C940B5" w:rsidP="00D36630">
            <w:r>
              <w:t>E de Burzaco</w:t>
            </w:r>
            <w:r w:rsidR="00FC55BD">
              <w:rPr>
                <w:lang w:bidi="es-ES"/>
              </w:rPr>
              <w:t xml:space="preserve">, </w:t>
            </w:r>
            <w:r>
              <w:t>Almirante Brown CP: 1852</w:t>
            </w:r>
          </w:p>
          <w:p w:rsidR="00C940B5" w:rsidRDefault="00C940B5" w:rsidP="00D36630">
            <w:r>
              <w:t>Tel: 1569989525</w:t>
            </w:r>
          </w:p>
          <w:p w:rsidR="003A1E70" w:rsidRDefault="00C940B5" w:rsidP="00C940B5">
            <w:r>
              <w:t>Braiandossantos91@gmail.com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8D432E" w:rsidP="004D5BE4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7BFCA57AFFEF40BDB875D7AD9B1D27BA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386F5F">
              <w:rPr>
                <w:lang w:bidi="es-ES"/>
              </w:rPr>
              <w:t xml:space="preserve"> </w:t>
            </w:r>
            <w:r w:rsidR="004D5BE4">
              <w:rPr>
                <w:rStyle w:val="Carctercarcterdefechaynmero"/>
              </w:rPr>
              <w:t>01/08/2022</w:t>
            </w:r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65"/>
        <w:gridCol w:w="3821"/>
      </w:tblGrid>
      <w:tr w:rsidR="003A1E70" w:rsidRPr="001E3C2E" w:rsidTr="001A1F8E">
        <w:trPr>
          <w:trHeight w:val="1184"/>
        </w:trPr>
        <w:tc>
          <w:tcPr>
            <w:tcW w:w="616" w:type="dxa"/>
          </w:tcPr>
          <w:p w:rsidR="003A1E70" w:rsidRPr="001E3C2E" w:rsidRDefault="008D432E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A7CC9D9AC9C44E88B6569C175496DB8E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p w:rsidR="00D36630" w:rsidRPr="001E3C2E" w:rsidRDefault="00C940B5" w:rsidP="00D36630">
            <w:r>
              <w:t>Cintia Elena</w:t>
            </w:r>
          </w:p>
          <w:p w:rsidR="00D36630" w:rsidRPr="001E3C2E" w:rsidRDefault="004D5BE4" w:rsidP="00D36630">
            <w:r>
              <w:t>Burzaco Market</w:t>
            </w:r>
          </w:p>
          <w:p w:rsidR="00D36630" w:rsidRDefault="004D5BE4" w:rsidP="00D36630">
            <w:r>
              <w:t xml:space="preserve">E de Burzaco </w:t>
            </w:r>
          </w:p>
          <w:p w:rsidR="00D36630" w:rsidRPr="001E3C2E" w:rsidRDefault="004D5BE4" w:rsidP="00D36630">
            <w:r>
              <w:t>Burzaco CP:1852</w:t>
            </w:r>
          </w:p>
          <w:p w:rsidR="00D36630" w:rsidRDefault="004D5BE4" w:rsidP="00D36630">
            <w:r>
              <w:t>Tel: 42380609</w:t>
            </w:r>
          </w:p>
          <w:p w:rsidR="003A1E70" w:rsidRPr="001E3C2E" w:rsidRDefault="008D432E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2DA1D28183A14A65BDA34F1F1E565DA8"/>
                </w:placeholder>
                <w:temporary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4E6F3136004BE79D019FB63F9FB842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4D5BE4">
              <w:rPr>
                <w:lang w:bidi="es-ES"/>
              </w:rPr>
              <w:t>29280</w:t>
            </w:r>
          </w:p>
        </w:tc>
        <w:tc>
          <w:tcPr>
            <w:tcW w:w="3982" w:type="dxa"/>
          </w:tcPr>
          <w:p w:rsidR="003A1E70" w:rsidRPr="001E3C2E" w:rsidRDefault="003A1E70" w:rsidP="00DF7693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83"/>
        <w:gridCol w:w="2404"/>
        <w:gridCol w:w="2402"/>
        <w:gridCol w:w="2403"/>
      </w:tblGrid>
      <w:tr w:rsidR="00386F5F" w:rsidRPr="001E3C2E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8D432E" w:rsidP="008A3C48">
            <w:pPr>
              <w:pStyle w:val="Encabezadosdecolumna"/>
            </w:pPr>
            <w:sdt>
              <w:sdtPr>
                <w:alias w:val="Vendedor:"/>
                <w:tag w:val="Vendedor:"/>
                <w:id w:val="-1014602394"/>
                <w:placeholder>
                  <w:docPart w:val="6E7B96FEF5BE45EDBF59251899738835"/>
                </w:placeholder>
                <w:temporary/>
                <w:showingPlcHdr/>
                <w15:appearance w15:val="hidden"/>
              </w:sdtPr>
              <w:sdtEndPr/>
              <w:sdtContent>
                <w:r w:rsidR="00386F5F">
                  <w:rPr>
                    <w:lang w:bidi="es-ES"/>
                  </w:rPr>
                  <w:t>vendedor</w:t>
                </w:r>
              </w:sdtContent>
            </w:sdt>
          </w:p>
        </w:tc>
        <w:sdt>
          <w:sdtPr>
            <w:alias w:val="Trabajo:"/>
            <w:tag w:val="Trabajo:"/>
            <w:id w:val="2070611643"/>
            <w:placeholder>
              <w:docPart w:val="CB262139B0DE436C865D17C177DEC5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CB6D979FCD184A13B43F21FAB854DF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2394099D39084F7CBB240C46EFF048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C1473F" w:rsidRPr="00761383" w:rsidRDefault="00C940B5" w:rsidP="00761383">
            <w:pPr>
              <w:pStyle w:val="Centrados"/>
            </w:pPr>
            <w:r>
              <w:t>Braian Dos Santos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91345" w:rsidRDefault="00C940B5" w:rsidP="00761383">
            <w:pPr>
              <w:pStyle w:val="Centrados"/>
            </w:pPr>
            <w:r>
              <w:t xml:space="preserve">Maquetación </w:t>
            </w:r>
            <w:r w:rsidR="00C91345">
              <w:t>web</w:t>
            </w:r>
          </w:p>
          <w:p w:rsidR="00C1473F" w:rsidRPr="00761383" w:rsidRDefault="00C940B5" w:rsidP="00761383">
            <w:pPr>
              <w:pStyle w:val="Centrados"/>
            </w:pPr>
            <w:r>
              <w:t>(e-commers)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C940B5" w:rsidP="00C940B5">
            <w:pPr>
              <w:pStyle w:val="Centrados"/>
            </w:pPr>
            <w:r>
              <w:t>50% adelanto y resto varios medios de pago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C940B5" w:rsidP="00761383">
            <w:pPr>
              <w:pStyle w:val="Centrados"/>
            </w:pPr>
            <w:r>
              <w:t>01/08/2022</w:t>
            </w: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08"/>
        <w:gridCol w:w="4495"/>
        <w:gridCol w:w="1692"/>
        <w:gridCol w:w="1697"/>
      </w:tblGrid>
      <w:tr w:rsidR="00C1473F" w:rsidRPr="001E3C2E" w:rsidTr="00D36630">
        <w:trPr>
          <w:cantSplit/>
          <w:trHeight w:val="288"/>
        </w:trPr>
        <w:sdt>
          <w:sdtPr>
            <w:alias w:val="Cantidad:"/>
            <w:tag w:val="Cantidad:"/>
            <w:id w:val="1546564511"/>
            <w:placeholder>
              <w:docPart w:val="C2231C5625D240568139358F4ACA3FE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alias w:val="Descripción:"/>
            <w:tag w:val="Descripción:"/>
            <w:id w:val="-1848702004"/>
            <w:placeholder>
              <w:docPart w:val="5EE1AB8AF2BC414598A700E5747C5A7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97B545CA24724628A9D9D864619A53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0947112C60DB4227820E4FFC1A3ACE3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91345" w:rsidP="00C91345">
            <w:pPr>
              <w:jc w:val="center"/>
            </w:pPr>
            <w:r>
              <w:t>01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91345" w:rsidP="00EC60E3">
            <w:pPr>
              <w:jc w:val="center"/>
            </w:pPr>
            <w:r>
              <w:t>Maquetación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91345" w:rsidP="00C91345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AD720E" w:rsidP="00A9149E">
            <w:pPr>
              <w:pStyle w:val="Importe"/>
              <w:jc w:val="center"/>
            </w:pPr>
            <w:r>
              <w:t>$</w:t>
            </w:r>
            <w:r w:rsidR="00F32B56">
              <w:t>2.208</w:t>
            </w: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91345" w:rsidP="00C91345">
            <w:pPr>
              <w:jc w:val="center"/>
            </w:pPr>
            <w:r>
              <w:t>02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91345" w:rsidP="00EC60E3">
            <w:pPr>
              <w:jc w:val="center"/>
            </w:pPr>
            <w:r>
              <w:t>Diseño del sitio web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91345" w:rsidP="00C91345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AD720E" w:rsidP="00A9149E">
            <w:pPr>
              <w:pStyle w:val="Importe"/>
              <w:jc w:val="center"/>
            </w:pPr>
            <w:r>
              <w:t>$4.642</w:t>
            </w: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91345" w:rsidP="00C91345">
            <w:pPr>
              <w:jc w:val="center"/>
            </w:pPr>
            <w:r>
              <w:t>03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91345" w:rsidP="00EC60E3">
            <w:pPr>
              <w:jc w:val="center"/>
            </w:pPr>
            <w:r>
              <w:t>Desarrollo del sitio web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91345" w:rsidP="00C91345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AD720E" w:rsidP="00A9149E">
            <w:pPr>
              <w:pStyle w:val="Importe"/>
              <w:jc w:val="center"/>
            </w:pPr>
            <w:r>
              <w:t>$9.285</w:t>
            </w: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91345" w:rsidP="00C91345">
            <w:pPr>
              <w:jc w:val="center"/>
            </w:pPr>
            <w:r>
              <w:t>04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91345" w:rsidP="00EC60E3">
            <w:pPr>
              <w:jc w:val="center"/>
            </w:pPr>
            <w:r>
              <w:t>Seo standard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91345" w:rsidP="00C91345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AD720E" w:rsidP="00A9149E">
            <w:pPr>
              <w:pStyle w:val="Importe"/>
              <w:jc w:val="center"/>
            </w:pPr>
            <w:r>
              <w:t>$1.160</w:t>
            </w: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91345" w:rsidP="00C91345">
            <w:pPr>
              <w:jc w:val="center"/>
            </w:pPr>
            <w:r>
              <w:t>05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91345" w:rsidP="00EC60E3">
            <w:pPr>
              <w:jc w:val="center"/>
            </w:pPr>
            <w:r>
              <w:t>Servidores</w:t>
            </w:r>
            <w:r w:rsidR="00AD720E">
              <w:t xml:space="preserve"> (hosting y dominio)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91345" w:rsidP="00C91345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AD720E" w:rsidP="00A9149E">
            <w:pPr>
              <w:pStyle w:val="Importe"/>
              <w:jc w:val="center"/>
            </w:pPr>
            <w:r>
              <w:t>$6.948</w:t>
            </w: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A9149E" w:rsidP="00A9149E">
            <w:pPr>
              <w:jc w:val="center"/>
            </w:pPr>
            <w:r>
              <w:t>06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A9149E" w:rsidP="00EC60E3">
            <w:pPr>
              <w:jc w:val="center"/>
            </w:pPr>
            <w:r>
              <w:t>Mantenimiento y actualizaciones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A9149E" w:rsidP="00A9149E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A9149E" w:rsidP="00A9149E">
            <w:pPr>
              <w:pStyle w:val="Importe"/>
              <w:jc w:val="center"/>
            </w:pPr>
            <w:r>
              <w:t>$</w:t>
            </w:r>
            <w:r w:rsidR="00EC60E3">
              <w:t>4.642</w:t>
            </w:r>
            <w:bookmarkStart w:id="0" w:name="_GoBack"/>
            <w:bookmarkEnd w:id="0"/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A9149E">
            <w:pPr>
              <w:pStyle w:val="Importe"/>
              <w:jc w:val="center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A9149E">
            <w:pPr>
              <w:pStyle w:val="Importe"/>
              <w:jc w:val="center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A9149E">
            <w:pPr>
              <w:pStyle w:val="Importe"/>
              <w:jc w:val="center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A9149E">
            <w:pPr>
              <w:pStyle w:val="Importe"/>
              <w:jc w:val="center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A9149E">
            <w:pPr>
              <w:pStyle w:val="Importe"/>
              <w:jc w:val="center"/>
            </w:pP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8F70C272AB0C4595850DFE7719D62F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F32B56" w:rsidP="00A9149E">
            <w:pPr>
              <w:pStyle w:val="Importe"/>
              <w:jc w:val="center"/>
            </w:pPr>
            <w:r>
              <w:t>$24.243</w:t>
            </w: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C91345" w:rsidP="00C91345">
            <w:pPr>
              <w:pStyle w:val="Etiquetas"/>
            </w:pPr>
            <w:r>
              <w:t>I.V.A (21%)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F32B56" w:rsidP="00A9149E">
            <w:pPr>
              <w:pStyle w:val="Importe"/>
              <w:jc w:val="center"/>
            </w:pPr>
            <w:r>
              <w:t>$5.091</w:t>
            </w: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20B29D9F2BD84053A08166314D9011C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F32B56" w:rsidP="00A9149E">
            <w:pPr>
              <w:pStyle w:val="Importe"/>
              <w:jc w:val="center"/>
            </w:pPr>
            <w:r>
              <w:t>$29.334</w:t>
            </w:r>
          </w:p>
        </w:tc>
      </w:tr>
    </w:tbl>
    <w:p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8D432E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7324EB5F86BC4B0CBA56011593648AE9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C940B5">
              <w:t xml:space="preserve"> BRAIAN DOS SANTOS</w:t>
            </w:r>
            <w:r w:rsidR="00727B08" w:rsidRPr="00D36630">
              <w:rPr>
                <w:lang w:bidi="es-ES"/>
              </w:rPr>
              <w:tab/>
            </w:r>
          </w:p>
          <w:p w:rsidR="003A1E70" w:rsidRPr="00D8761E" w:rsidRDefault="003A1E70" w:rsidP="00727B08">
            <w:pPr>
              <w:pStyle w:val="Tipopequeo"/>
            </w:pPr>
          </w:p>
          <w:p w:rsidR="003A1E70" w:rsidRDefault="008D432E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21CC1F29E1A541C7A1B6A56318AB27D2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r w:rsidR="00C940B5">
              <w:t>Todos los presupuestos tienen una validez de 10 días corridos desde su ejecución y se abonan con una seña del 50% del valor total cotizado en caso de adquirir dichos servicios presupuestados.</w:t>
            </w:r>
          </w:p>
          <w:p w:rsidR="003A1E70" w:rsidRDefault="003A1E70" w:rsidP="00727B08">
            <w:pPr>
              <w:pStyle w:val="Tipopequeo"/>
            </w:pPr>
          </w:p>
          <w:p w:rsidR="00CA1CFC" w:rsidRPr="007C7496" w:rsidRDefault="008D432E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268FEDFDD4494B53AA594C1990C99768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8D432E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51B5540BDADD4FC389E15598F798C189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:rsidR="00B764B8" w:rsidRDefault="00B764B8" w:rsidP="003A1E70"/>
    <w:p w:rsidR="00C91345" w:rsidRDefault="00C91345" w:rsidP="003A1E70"/>
    <w:p w:rsidR="00C91345" w:rsidRDefault="00C91345" w:rsidP="003A1E70"/>
    <w:p w:rsidR="00C91345" w:rsidRDefault="00C91345" w:rsidP="003A1E70"/>
    <w:p w:rsidR="00C91345" w:rsidRDefault="00C91345" w:rsidP="003A1E70"/>
    <w:p w:rsidR="00C91345" w:rsidRDefault="00C91345" w:rsidP="003A1E70"/>
    <w:p w:rsidR="00C91345" w:rsidRDefault="00C91345" w:rsidP="003A1E70"/>
    <w:p w:rsidR="00C91345" w:rsidRDefault="00C91345" w:rsidP="003A1E70"/>
    <w:p w:rsidR="00C91345" w:rsidRDefault="00C91345" w:rsidP="003A1E70"/>
    <w:p w:rsidR="00C91345" w:rsidRDefault="00C91345" w:rsidP="003A1E70"/>
    <w:p w:rsidR="00C91345" w:rsidRPr="00FF37C7" w:rsidRDefault="00FF37C7" w:rsidP="00FF37C7">
      <w:pPr>
        <w:jc w:val="center"/>
        <w:rPr>
          <w:sz w:val="22"/>
          <w:szCs w:val="22"/>
          <w:u w:val="single"/>
        </w:rPr>
      </w:pPr>
      <w:r w:rsidRPr="00FF37C7">
        <w:rPr>
          <w:sz w:val="22"/>
          <w:szCs w:val="22"/>
          <w:u w:val="single"/>
        </w:rPr>
        <w:t>DETALLES DEL PRESUPUESTO</w:t>
      </w:r>
    </w:p>
    <w:p w:rsidR="00FF37C7" w:rsidRDefault="00FF37C7" w:rsidP="003A1E70"/>
    <w:p w:rsidR="00FF37C7" w:rsidRDefault="00FF37C7" w:rsidP="003A1E70"/>
    <w:p w:rsidR="00FF37C7" w:rsidRPr="00FF37C7" w:rsidRDefault="00FF37C7" w:rsidP="003A1E70">
      <w:pPr>
        <w:rPr>
          <w:b/>
        </w:rPr>
      </w:pPr>
      <w:r w:rsidRPr="00FF37C7">
        <w:rPr>
          <w:b/>
        </w:rPr>
        <w:t>01</w:t>
      </w:r>
      <w:r>
        <w:rPr>
          <w:b/>
        </w:rPr>
        <w:t>-</w:t>
      </w:r>
      <w:r w:rsidRPr="00FF37C7">
        <w:rPr>
          <w:b/>
        </w:rPr>
        <w:t xml:space="preserve"> SOFTWARE </w:t>
      </w:r>
    </w:p>
    <w:p w:rsidR="00FF37C7" w:rsidRDefault="00FF37C7" w:rsidP="00FF37C7">
      <w:pPr>
        <w:pStyle w:val="Prrafodelista"/>
        <w:numPr>
          <w:ilvl w:val="0"/>
          <w:numId w:val="13"/>
        </w:numPr>
      </w:pPr>
      <w:r>
        <w:t>-VISUAL STUDIO CODE</w:t>
      </w:r>
    </w:p>
    <w:p w:rsidR="00FF37C7" w:rsidRDefault="00FF37C7" w:rsidP="00FF37C7">
      <w:pPr>
        <w:pStyle w:val="Prrafodelista"/>
        <w:numPr>
          <w:ilvl w:val="0"/>
          <w:numId w:val="13"/>
        </w:numPr>
      </w:pPr>
      <w:r>
        <w:t>-ADOBE ILUSTRATOR</w:t>
      </w:r>
    </w:p>
    <w:p w:rsidR="00FF37C7" w:rsidRDefault="00FF37C7" w:rsidP="00FF37C7">
      <w:pPr>
        <w:pStyle w:val="Prrafodelista"/>
        <w:numPr>
          <w:ilvl w:val="0"/>
          <w:numId w:val="13"/>
        </w:numPr>
      </w:pPr>
      <w:r>
        <w:t>-GIT Y GITHUB</w:t>
      </w:r>
    </w:p>
    <w:p w:rsidR="00880A1E" w:rsidRDefault="00880A1E" w:rsidP="00FF37C7">
      <w:pPr>
        <w:pStyle w:val="Prrafodelista"/>
        <w:numPr>
          <w:ilvl w:val="0"/>
          <w:numId w:val="13"/>
        </w:numPr>
      </w:pPr>
      <w:r>
        <w:t>-WIREFRAME.CC</w:t>
      </w:r>
    </w:p>
    <w:p w:rsidR="00FF37C7" w:rsidRDefault="00FF37C7" w:rsidP="00FF37C7">
      <w:pPr>
        <w:pStyle w:val="Prrafodelista"/>
      </w:pPr>
    </w:p>
    <w:p w:rsidR="00FF37C7" w:rsidRDefault="00FF37C7" w:rsidP="003A1E70">
      <w:pPr>
        <w:rPr>
          <w:b/>
        </w:rPr>
      </w:pPr>
      <w:r w:rsidRPr="00FF37C7">
        <w:rPr>
          <w:b/>
        </w:rPr>
        <w:t>02-DISEÑO DEL SITIO WEB</w:t>
      </w:r>
    </w:p>
    <w:p w:rsidR="00FF37C7" w:rsidRDefault="00FF37C7" w:rsidP="00FF37C7">
      <w:pPr>
        <w:pStyle w:val="Prrafodelista"/>
        <w:numPr>
          <w:ilvl w:val="0"/>
          <w:numId w:val="14"/>
        </w:numPr>
      </w:pPr>
      <w:r w:rsidRPr="00FF37C7">
        <w:t>MAQUETACION CON BOOTSTRAP 5</w:t>
      </w:r>
    </w:p>
    <w:p w:rsidR="00FF37C7" w:rsidRDefault="00FF37C7" w:rsidP="00436A21">
      <w:pPr>
        <w:pStyle w:val="Prrafodelista"/>
        <w:numPr>
          <w:ilvl w:val="0"/>
          <w:numId w:val="14"/>
        </w:numPr>
      </w:pPr>
      <w:r>
        <w:t>DISEÑO DE LAS PAGINAS WEB (INICIO-ENVIOS-CONTACTO-ETC)</w:t>
      </w:r>
    </w:p>
    <w:p w:rsidR="00436A21" w:rsidRPr="00FF37C7" w:rsidRDefault="00436A21" w:rsidP="00436A21">
      <w:pPr>
        <w:pStyle w:val="Prrafodelista"/>
      </w:pPr>
    </w:p>
    <w:p w:rsidR="00C91345" w:rsidRDefault="00AD720E" w:rsidP="003A1E70">
      <w:pPr>
        <w:rPr>
          <w:b/>
        </w:rPr>
      </w:pPr>
      <w:r w:rsidRPr="00436A21">
        <w:rPr>
          <w:b/>
        </w:rPr>
        <w:t>03-</w:t>
      </w:r>
      <w:r w:rsidR="00436A21" w:rsidRPr="00436A21">
        <w:rPr>
          <w:b/>
        </w:rPr>
        <w:t>DESARROLLO DEL SITIO WEB</w:t>
      </w:r>
    </w:p>
    <w:p w:rsidR="00436A21" w:rsidRPr="00436A21" w:rsidRDefault="00436A21" w:rsidP="00436A21">
      <w:pPr>
        <w:pStyle w:val="Prrafodelista"/>
        <w:numPr>
          <w:ilvl w:val="0"/>
          <w:numId w:val="17"/>
        </w:numPr>
      </w:pPr>
      <w:r w:rsidRPr="00436A21">
        <w:t>CREACION Y ARMADO DE LAS PAGINAS DISEÑADAS ANTERIORMENTE</w:t>
      </w:r>
    </w:p>
    <w:p w:rsidR="00436A21" w:rsidRDefault="00436A21" w:rsidP="00436A21">
      <w:pPr>
        <w:pStyle w:val="Prrafodelista"/>
        <w:numPr>
          <w:ilvl w:val="0"/>
          <w:numId w:val="17"/>
        </w:numPr>
      </w:pPr>
      <w:r w:rsidRPr="00436A21">
        <w:t xml:space="preserve">CONFIGURACION DE FORMULARIOS Y </w:t>
      </w:r>
      <w:r>
        <w:t>BASE DE DATOS</w:t>
      </w:r>
    </w:p>
    <w:p w:rsidR="00F32B56" w:rsidRDefault="00F32B56" w:rsidP="00436A21">
      <w:pPr>
        <w:pStyle w:val="Prrafodelista"/>
        <w:numPr>
          <w:ilvl w:val="0"/>
          <w:numId w:val="17"/>
        </w:numPr>
      </w:pPr>
      <w:r>
        <w:t>CONFIGUARACION DE ESTILOS DEL SITIO</w:t>
      </w:r>
    </w:p>
    <w:p w:rsidR="00F32B56" w:rsidRDefault="00F32B56" w:rsidP="00436A21">
      <w:pPr>
        <w:pStyle w:val="Prrafodelista"/>
        <w:numPr>
          <w:ilvl w:val="0"/>
          <w:numId w:val="17"/>
        </w:numPr>
      </w:pPr>
    </w:p>
    <w:p w:rsidR="00436A21" w:rsidRPr="00436A21" w:rsidRDefault="00436A21" w:rsidP="00436A21">
      <w:pPr>
        <w:pStyle w:val="Prrafodelista"/>
      </w:pPr>
    </w:p>
    <w:p w:rsidR="00AD720E" w:rsidRPr="00436A21" w:rsidRDefault="00AD720E" w:rsidP="003A1E70">
      <w:pPr>
        <w:rPr>
          <w:b/>
        </w:rPr>
      </w:pPr>
      <w:r w:rsidRPr="00436A21">
        <w:rPr>
          <w:b/>
        </w:rPr>
        <w:t>04-Seo Standard</w:t>
      </w:r>
    </w:p>
    <w:p w:rsidR="00436A21" w:rsidRDefault="00436A21" w:rsidP="00436A21">
      <w:pPr>
        <w:pStyle w:val="Prrafodelista"/>
        <w:numPr>
          <w:ilvl w:val="0"/>
          <w:numId w:val="16"/>
        </w:numPr>
      </w:pPr>
      <w:r>
        <w:t>REGISTRAR EL SITIO EN GOOGLEBOT</w:t>
      </w:r>
    </w:p>
    <w:p w:rsidR="00436A21" w:rsidRDefault="00F32B56" w:rsidP="00436A21">
      <w:pPr>
        <w:pStyle w:val="Prrafodelista"/>
        <w:numPr>
          <w:ilvl w:val="0"/>
          <w:numId w:val="16"/>
        </w:numPr>
      </w:pPr>
      <w:r>
        <w:t>VERIFICAR SITIO EN GOOGLE SEARCH CONSOLE</w:t>
      </w:r>
    </w:p>
    <w:p w:rsidR="00F32B56" w:rsidRDefault="00F32B56" w:rsidP="00F32B56">
      <w:pPr>
        <w:pStyle w:val="Prrafodelista"/>
      </w:pPr>
    </w:p>
    <w:p w:rsidR="00AD720E" w:rsidRPr="00436A21" w:rsidRDefault="00AD720E" w:rsidP="003A1E70">
      <w:pPr>
        <w:rPr>
          <w:b/>
        </w:rPr>
      </w:pPr>
      <w:r w:rsidRPr="00436A21">
        <w:rPr>
          <w:b/>
        </w:rPr>
        <w:t>05-</w:t>
      </w:r>
      <w:r w:rsidR="00436A21" w:rsidRPr="00436A21">
        <w:rPr>
          <w:b/>
        </w:rPr>
        <w:t>SERVIDORES</w:t>
      </w:r>
    </w:p>
    <w:p w:rsidR="00C91345" w:rsidRDefault="00436A21" w:rsidP="00436A21">
      <w:pPr>
        <w:pStyle w:val="Prrafodelista"/>
        <w:numPr>
          <w:ilvl w:val="0"/>
          <w:numId w:val="16"/>
        </w:numPr>
      </w:pPr>
      <w:r>
        <w:t>SERVIDOR Y DOMINIO HOSTINGER $579 X 12 MESES</w:t>
      </w:r>
      <w:r w:rsidR="00880A1E">
        <w:t xml:space="preserve"> (OPCIONAL OTRA COMPAÑIA)</w:t>
      </w:r>
    </w:p>
    <w:p w:rsidR="00C91345" w:rsidRPr="001E3C2E" w:rsidRDefault="00C91345" w:rsidP="003A1E70"/>
    <w:sectPr w:rsidR="00C91345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32E" w:rsidRDefault="008D432E">
      <w:r>
        <w:separator/>
      </w:r>
    </w:p>
  </w:endnote>
  <w:endnote w:type="continuationSeparator" w:id="0">
    <w:p w:rsidR="008D432E" w:rsidRDefault="008D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5BD" w:rsidRDefault="00FC55BD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1D5B0EB" wp14:editId="4E87FF57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EE7B58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32E" w:rsidRDefault="008D432E">
      <w:r>
        <w:separator/>
      </w:r>
    </w:p>
  </w:footnote>
  <w:footnote w:type="continuationSeparator" w:id="0">
    <w:p w:rsidR="008D432E" w:rsidRDefault="008D4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5BD" w:rsidRDefault="00FC55BD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0EAD5CB" wp14:editId="7D473810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FCBC61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ECE6FFD"/>
    <w:multiLevelType w:val="hybridMultilevel"/>
    <w:tmpl w:val="122A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F7320"/>
    <w:multiLevelType w:val="hybridMultilevel"/>
    <w:tmpl w:val="9458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86BFB"/>
    <w:multiLevelType w:val="hybridMultilevel"/>
    <w:tmpl w:val="754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62B9A"/>
    <w:multiLevelType w:val="hybridMultilevel"/>
    <w:tmpl w:val="9DAC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4ED0"/>
    <w:multiLevelType w:val="hybridMultilevel"/>
    <w:tmpl w:val="AB60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E4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A21"/>
    <w:rsid w:val="00436B94"/>
    <w:rsid w:val="004526C5"/>
    <w:rsid w:val="00473FA7"/>
    <w:rsid w:val="004776DC"/>
    <w:rsid w:val="004801EC"/>
    <w:rsid w:val="004D5BE4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0842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80A1E"/>
    <w:rsid w:val="00897D19"/>
    <w:rsid w:val="008A1909"/>
    <w:rsid w:val="008A1A69"/>
    <w:rsid w:val="008A3C48"/>
    <w:rsid w:val="008A4FC8"/>
    <w:rsid w:val="008B549F"/>
    <w:rsid w:val="008C1DFD"/>
    <w:rsid w:val="008D432E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9149E"/>
    <w:rsid w:val="00AB03C9"/>
    <w:rsid w:val="00AD720E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91345"/>
    <w:rsid w:val="00C940B5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C60E3"/>
    <w:rsid w:val="00EF58B4"/>
    <w:rsid w:val="00F1292B"/>
    <w:rsid w:val="00F32B56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37C7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38DE4F36"/>
  <w15:docId w15:val="{BA35146D-AE48-4A14-AF14-FCD0B830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paragraph" w:styleId="Prrafodelista">
    <w:name w:val="List Paragraph"/>
    <w:basedOn w:val="Normal"/>
    <w:uiPriority w:val="34"/>
    <w:unhideWhenUsed/>
    <w:qFormat/>
    <w:rsid w:val="00FF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m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1BA3F3821B4CAE843FEF15DEE93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0D67-84EB-42F7-B887-61A0A27B116F}"/>
      </w:docPartPr>
      <w:docPartBody>
        <w:p w:rsidR="00191BD4" w:rsidRDefault="00DA68D1">
          <w:pPr>
            <w:pStyle w:val="6D1BA3F3821B4CAE843FEF15DEE93E68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009A53A3819D4B6EAE852000CAD31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FE4EB-4FBE-4557-9D35-A8AC9F423895}"/>
      </w:docPartPr>
      <w:docPartBody>
        <w:p w:rsidR="00191BD4" w:rsidRDefault="00DA68D1">
          <w:pPr>
            <w:pStyle w:val="009A53A3819D4B6EAE852000CAD31823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3B51F4AF23014B2E8D42B637C72A0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E2CEC-6149-4A3E-8B95-BA2826179B21}"/>
      </w:docPartPr>
      <w:docPartBody>
        <w:p w:rsidR="00191BD4" w:rsidRDefault="00DA68D1">
          <w:pPr>
            <w:pStyle w:val="3B51F4AF23014B2E8D42B637C72A0B89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7BFCA57AFFEF40BDB875D7AD9B1D2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0252C-5A3A-4CC0-B342-15E44EFEE9A2}"/>
      </w:docPartPr>
      <w:docPartBody>
        <w:p w:rsidR="00191BD4" w:rsidRDefault="00DA68D1">
          <w:pPr>
            <w:pStyle w:val="7BFCA57AFFEF40BDB875D7AD9B1D27BA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A7CC9D9AC9C44E88B6569C175496D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19771-4BB9-4607-8101-769794811E0B}"/>
      </w:docPartPr>
      <w:docPartBody>
        <w:p w:rsidR="00191BD4" w:rsidRDefault="00DA68D1">
          <w:pPr>
            <w:pStyle w:val="A7CC9D9AC9C44E88B6569C175496DB8E"/>
          </w:pPr>
          <w:r>
            <w:rPr>
              <w:lang w:bidi="es-ES"/>
            </w:rPr>
            <w:t>Para</w:t>
          </w:r>
        </w:p>
      </w:docPartBody>
    </w:docPart>
    <w:docPart>
      <w:docPartPr>
        <w:name w:val="2DA1D28183A14A65BDA34F1F1E565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1047-5891-420F-B6AD-528F5AFE571A}"/>
      </w:docPartPr>
      <w:docPartBody>
        <w:p w:rsidR="00191BD4" w:rsidRDefault="00DA68D1">
          <w:pPr>
            <w:pStyle w:val="2DA1D28183A14A65BDA34F1F1E565DA8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4E6F3136004BE79D019FB63F9F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375E4-F421-40FB-8545-7822BD89A99B}"/>
      </w:docPartPr>
      <w:docPartBody>
        <w:p w:rsidR="00191BD4" w:rsidRDefault="00DA68D1">
          <w:pPr>
            <w:pStyle w:val="6B4E6F3136004BE79D019FB63F9FB842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6E7B96FEF5BE45EDBF59251899738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B1B5B-161D-48A7-801F-789F8395A945}"/>
      </w:docPartPr>
      <w:docPartBody>
        <w:p w:rsidR="00191BD4" w:rsidRDefault="00DA68D1">
          <w:pPr>
            <w:pStyle w:val="6E7B96FEF5BE45EDBF59251899738835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CB262139B0DE436C865D17C177DEC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C9C3A-4368-4E48-8149-0A7564E5D8A8}"/>
      </w:docPartPr>
      <w:docPartBody>
        <w:p w:rsidR="00191BD4" w:rsidRDefault="00DA68D1">
          <w:pPr>
            <w:pStyle w:val="CB262139B0DE436C865D17C177DEC56B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CB6D979FCD184A13B43F21FAB854D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0159-A237-4D6D-8782-26BE380769B2}"/>
      </w:docPartPr>
      <w:docPartBody>
        <w:p w:rsidR="00191BD4" w:rsidRDefault="00DA68D1">
          <w:pPr>
            <w:pStyle w:val="CB6D979FCD184A13B43F21FAB854DF8B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2394099D39084F7CBB240C46EFF04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11FA-5893-466A-84F2-6AA6BD3BDC83}"/>
      </w:docPartPr>
      <w:docPartBody>
        <w:p w:rsidR="00191BD4" w:rsidRDefault="00DA68D1">
          <w:pPr>
            <w:pStyle w:val="2394099D39084F7CBB240C46EFF048DE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C2231C5625D240568139358F4ACA3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B6FA4-5710-4B54-AAA6-D017E002A159}"/>
      </w:docPartPr>
      <w:docPartBody>
        <w:p w:rsidR="00191BD4" w:rsidRDefault="00DA68D1">
          <w:pPr>
            <w:pStyle w:val="C2231C5625D240568139358F4ACA3FE3"/>
          </w:pPr>
          <w:r>
            <w:rPr>
              <w:lang w:bidi="es-ES"/>
            </w:rPr>
            <w:t>cant.</w:t>
          </w:r>
        </w:p>
      </w:docPartBody>
    </w:docPart>
    <w:docPart>
      <w:docPartPr>
        <w:name w:val="5EE1AB8AF2BC414598A700E5747C5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01CC2-8C70-486C-8965-5584284D96D3}"/>
      </w:docPartPr>
      <w:docPartBody>
        <w:p w:rsidR="00191BD4" w:rsidRDefault="00DA68D1">
          <w:pPr>
            <w:pStyle w:val="5EE1AB8AF2BC414598A700E5747C5A78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97B545CA24724628A9D9D864619A5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92ADE-381B-4632-BF52-DF52ECBA9C2B}"/>
      </w:docPartPr>
      <w:docPartBody>
        <w:p w:rsidR="00191BD4" w:rsidRDefault="00DA68D1">
          <w:pPr>
            <w:pStyle w:val="97B545CA24724628A9D9D864619A53A3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0947112C60DB4227820E4FFC1A3AC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A994-D33A-4E2B-8B92-2C1C80783E59}"/>
      </w:docPartPr>
      <w:docPartBody>
        <w:p w:rsidR="00191BD4" w:rsidRDefault="00DA68D1">
          <w:pPr>
            <w:pStyle w:val="0947112C60DB4227820E4FFC1A3ACE33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8F70C272AB0C4595850DFE7719D62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5B8D-D188-4BF2-87E9-967ABF4F1276}"/>
      </w:docPartPr>
      <w:docPartBody>
        <w:p w:rsidR="00191BD4" w:rsidRDefault="00DA68D1">
          <w:pPr>
            <w:pStyle w:val="8F70C272AB0C4595850DFE7719D62F22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20B29D9F2BD84053A08166314D901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3946B-0E04-4313-B066-8BE6D5BF43E7}"/>
      </w:docPartPr>
      <w:docPartBody>
        <w:p w:rsidR="00191BD4" w:rsidRDefault="00DA68D1">
          <w:pPr>
            <w:pStyle w:val="20B29D9F2BD84053A08166314D9011C5"/>
          </w:pPr>
          <w:r>
            <w:rPr>
              <w:lang w:bidi="es-ES"/>
            </w:rPr>
            <w:t>Total</w:t>
          </w:r>
        </w:p>
      </w:docPartBody>
    </w:docPart>
    <w:docPart>
      <w:docPartPr>
        <w:name w:val="7324EB5F86BC4B0CBA56011593648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F35B-0483-407F-A100-48638AA1410C}"/>
      </w:docPartPr>
      <w:docPartBody>
        <w:p w:rsidR="00191BD4" w:rsidRDefault="00DA68D1">
          <w:pPr>
            <w:pStyle w:val="7324EB5F86BC4B0CBA56011593648AE9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21CC1F29E1A541C7A1B6A56318AB2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446A3-A2A8-4C5C-99E9-21C3CE9ABB39}"/>
      </w:docPartPr>
      <w:docPartBody>
        <w:p w:rsidR="00191BD4" w:rsidRDefault="00DA68D1">
          <w:pPr>
            <w:pStyle w:val="21CC1F29E1A541C7A1B6A56318AB27D2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268FEDFDD4494B53AA594C1990C99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DD046-5693-4262-880C-C558A33908CB}"/>
      </w:docPartPr>
      <w:docPartBody>
        <w:p w:rsidR="00191BD4" w:rsidRDefault="00DA68D1">
          <w:pPr>
            <w:pStyle w:val="268FEDFDD4494B53AA594C1990C99768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51B5540BDADD4FC389E15598F798C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F14F5-881E-437A-928B-03A7F9311325}"/>
      </w:docPartPr>
      <w:docPartBody>
        <w:p w:rsidR="00191BD4" w:rsidRDefault="00DA68D1">
          <w:pPr>
            <w:pStyle w:val="51B5540BDADD4FC389E15598F798C189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D1"/>
    <w:rsid w:val="00191BD4"/>
    <w:rsid w:val="001D0538"/>
    <w:rsid w:val="00D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A1E15CC71F43B2929B3040A99B49C1">
    <w:name w:val="43A1E15CC71F43B2929B3040A99B49C1"/>
  </w:style>
  <w:style w:type="paragraph" w:customStyle="1" w:styleId="6D1BA3F3821B4CAE843FEF15DEE93E68">
    <w:name w:val="6D1BA3F3821B4CAE843FEF15DEE93E68"/>
  </w:style>
  <w:style w:type="paragraph" w:customStyle="1" w:styleId="D295A70113774060B3B951EB63ED8F95">
    <w:name w:val="D295A70113774060B3B951EB63ED8F95"/>
  </w:style>
  <w:style w:type="paragraph" w:customStyle="1" w:styleId="009A53A3819D4B6EAE852000CAD31823">
    <w:name w:val="009A53A3819D4B6EAE852000CAD31823"/>
  </w:style>
  <w:style w:type="paragraph" w:customStyle="1" w:styleId="3B51F4AF23014B2E8D42B637C72A0B89">
    <w:name w:val="3B51F4AF23014B2E8D42B637C72A0B89"/>
  </w:style>
  <w:style w:type="paragraph" w:customStyle="1" w:styleId="7835428C65E243489E90CFBCCFB3D628">
    <w:name w:val="7835428C65E243489E90CFBCCFB3D628"/>
  </w:style>
  <w:style w:type="paragraph" w:customStyle="1" w:styleId="E7D03199F821463A933F6202284D8CE6">
    <w:name w:val="E7D03199F821463A933F6202284D8CE6"/>
  </w:style>
  <w:style w:type="paragraph" w:customStyle="1" w:styleId="F16D896D5CE84E26BD0705105051CF99">
    <w:name w:val="F16D896D5CE84E26BD0705105051CF99"/>
  </w:style>
  <w:style w:type="paragraph" w:customStyle="1" w:styleId="E3EBAEC6D313409095771202F87084B8">
    <w:name w:val="E3EBAEC6D313409095771202F87084B8"/>
  </w:style>
  <w:style w:type="paragraph" w:customStyle="1" w:styleId="E0C5B585D2B0458596624CEA10DD482A">
    <w:name w:val="E0C5B585D2B0458596624CEA10DD482A"/>
  </w:style>
  <w:style w:type="paragraph" w:customStyle="1" w:styleId="4890FF115565496A8B4E82899D090CF8">
    <w:name w:val="4890FF115565496A8B4E82899D090CF8"/>
  </w:style>
  <w:style w:type="paragraph" w:customStyle="1" w:styleId="6856CCD26F144D5CBD070E863A9A2448">
    <w:name w:val="6856CCD26F144D5CBD070E863A9A2448"/>
  </w:style>
  <w:style w:type="paragraph" w:customStyle="1" w:styleId="83FF04E90BDC4A83BD989424DF147B56">
    <w:name w:val="83FF04E90BDC4A83BD989424DF147B56"/>
  </w:style>
  <w:style w:type="paragraph" w:customStyle="1" w:styleId="FE1AE781809A48BC9CCC3EE838AEDF8F">
    <w:name w:val="FE1AE781809A48BC9CCC3EE838AEDF8F"/>
  </w:style>
  <w:style w:type="paragraph" w:customStyle="1" w:styleId="7BFCA57AFFEF40BDB875D7AD9B1D27BA">
    <w:name w:val="7BFCA57AFFEF40BDB875D7AD9B1D27BA"/>
  </w:style>
  <w:style w:type="paragraph" w:customStyle="1" w:styleId="51D80A682A88490DB0D36CBA84CA9B0B">
    <w:name w:val="51D80A682A88490DB0D36CBA84CA9B0B"/>
  </w:style>
  <w:style w:type="paragraph" w:customStyle="1" w:styleId="A7CC9D9AC9C44E88B6569C175496DB8E">
    <w:name w:val="A7CC9D9AC9C44E88B6569C175496DB8E"/>
  </w:style>
  <w:style w:type="paragraph" w:customStyle="1" w:styleId="D099F371127E4207B8D4B0D3AFCB22F9">
    <w:name w:val="D099F371127E4207B8D4B0D3AFCB22F9"/>
  </w:style>
  <w:style w:type="paragraph" w:customStyle="1" w:styleId="C5613C107F854064B5356BAB6D5EECDA">
    <w:name w:val="C5613C107F854064B5356BAB6D5EECDA"/>
  </w:style>
  <w:style w:type="paragraph" w:customStyle="1" w:styleId="4E8061AA42EA4A57997EFC36A88B4832">
    <w:name w:val="4E8061AA42EA4A57997EFC36A88B4832"/>
  </w:style>
  <w:style w:type="paragraph" w:customStyle="1" w:styleId="40BB74EE976340E187DE367BA3614A69">
    <w:name w:val="40BB74EE976340E187DE367BA3614A69"/>
  </w:style>
  <w:style w:type="paragraph" w:customStyle="1" w:styleId="6581FD321634454385F9C7ACB0146204">
    <w:name w:val="6581FD321634454385F9C7ACB0146204"/>
  </w:style>
  <w:style w:type="paragraph" w:customStyle="1" w:styleId="2DA1D28183A14A65BDA34F1F1E565DA8">
    <w:name w:val="2DA1D28183A14A65BDA34F1F1E565DA8"/>
  </w:style>
  <w:style w:type="paragraph" w:customStyle="1" w:styleId="6B4E6F3136004BE79D019FB63F9FB842">
    <w:name w:val="6B4E6F3136004BE79D019FB63F9FB842"/>
  </w:style>
  <w:style w:type="paragraph" w:customStyle="1" w:styleId="6E7B96FEF5BE45EDBF59251899738835">
    <w:name w:val="6E7B96FEF5BE45EDBF59251899738835"/>
  </w:style>
  <w:style w:type="paragraph" w:customStyle="1" w:styleId="CB262139B0DE436C865D17C177DEC56B">
    <w:name w:val="CB262139B0DE436C865D17C177DEC56B"/>
  </w:style>
  <w:style w:type="paragraph" w:customStyle="1" w:styleId="CB6D979FCD184A13B43F21FAB854DF8B">
    <w:name w:val="CB6D979FCD184A13B43F21FAB854DF8B"/>
  </w:style>
  <w:style w:type="paragraph" w:customStyle="1" w:styleId="2394099D39084F7CBB240C46EFF048DE">
    <w:name w:val="2394099D39084F7CBB240C46EFF048DE"/>
  </w:style>
  <w:style w:type="paragraph" w:customStyle="1" w:styleId="62DCE29686384FF9826D8B6E729EB054">
    <w:name w:val="62DCE29686384FF9826D8B6E729EB054"/>
  </w:style>
  <w:style w:type="paragraph" w:customStyle="1" w:styleId="C2231C5625D240568139358F4ACA3FE3">
    <w:name w:val="C2231C5625D240568139358F4ACA3FE3"/>
  </w:style>
  <w:style w:type="paragraph" w:customStyle="1" w:styleId="5EE1AB8AF2BC414598A700E5747C5A78">
    <w:name w:val="5EE1AB8AF2BC414598A700E5747C5A78"/>
  </w:style>
  <w:style w:type="paragraph" w:customStyle="1" w:styleId="97B545CA24724628A9D9D864619A53A3">
    <w:name w:val="97B545CA24724628A9D9D864619A53A3"/>
  </w:style>
  <w:style w:type="paragraph" w:customStyle="1" w:styleId="0947112C60DB4227820E4FFC1A3ACE33">
    <w:name w:val="0947112C60DB4227820E4FFC1A3ACE33"/>
  </w:style>
  <w:style w:type="paragraph" w:customStyle="1" w:styleId="8F70C272AB0C4595850DFE7719D62F22">
    <w:name w:val="8F70C272AB0C4595850DFE7719D62F22"/>
  </w:style>
  <w:style w:type="paragraph" w:customStyle="1" w:styleId="E2A69E46442E4C16958A177B786EFD7D">
    <w:name w:val="E2A69E46442E4C16958A177B786EFD7D"/>
  </w:style>
  <w:style w:type="paragraph" w:customStyle="1" w:styleId="20B29D9F2BD84053A08166314D9011C5">
    <w:name w:val="20B29D9F2BD84053A08166314D9011C5"/>
  </w:style>
  <w:style w:type="paragraph" w:customStyle="1" w:styleId="7324EB5F86BC4B0CBA56011593648AE9">
    <w:name w:val="7324EB5F86BC4B0CBA56011593648AE9"/>
  </w:style>
  <w:style w:type="paragraph" w:customStyle="1" w:styleId="21CC1F29E1A541C7A1B6A56318AB27D2">
    <w:name w:val="21CC1F29E1A541C7A1B6A56318AB27D2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47FC9A7C96EF4A8582E78A77C0B17322">
    <w:name w:val="47FC9A7C96EF4A8582E78A77C0B17322"/>
  </w:style>
  <w:style w:type="paragraph" w:customStyle="1" w:styleId="268FEDFDD4494B53AA594C1990C99768">
    <w:name w:val="268FEDFDD4494B53AA594C1990C99768"/>
  </w:style>
  <w:style w:type="paragraph" w:customStyle="1" w:styleId="51B5540BDADD4FC389E15598F798C189">
    <w:name w:val="51B5540BDADD4FC389E15598F798C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azul).dotx</Template>
  <TotalTime>176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MAQUETACION WEB BM</dc:subject>
  <dc:creator>Brayam</dc:creator>
  <cp:lastModifiedBy>Brayam</cp:lastModifiedBy>
  <cp:revision>2</cp:revision>
  <cp:lastPrinted>2004-06-01T20:10:00Z</cp:lastPrinted>
  <dcterms:created xsi:type="dcterms:W3CDTF">2022-07-21T03:39:00Z</dcterms:created>
  <dcterms:modified xsi:type="dcterms:W3CDTF">2022-07-21T14:27:00Z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